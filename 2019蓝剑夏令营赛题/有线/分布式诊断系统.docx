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分布式诊断系统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电信设备往往由很多扮演不同角色的复杂单板组成，比如路由器中主控单板负责核心路由计算，线卡负责转发，交换负责大容量的报文交换，等等。整个机框设备可以插入几十块单板，每块单板都有性能不一的CPU，运行Linux操作系统，形成一个小型的分布式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整系统由成千上万颗大大小小芯片组成，针对其中的关键部件进行监控、及时准确的掌握芯片的状态，对于提前预测设备健康状态、发生故障之后快速定位问题根因、恢复业务有非常重要的作用。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设备所用芯片大致有十几类，如CPU、DRAM、FLASH、CLOCK、ETHERNET SWITCH、PCIE SWITCH、FPGA、EPLD等，每类芯片又有不同的规格、不同的品牌。芯片驱动的存在形式也各不相同，有Linux内核驱动，也有用户态驱动、驻留于不同的进程当中。我们可以通过驱动接口，来获得芯片的必要状态信息，如报文收发统计、时钟锁定状态、内存校验错误等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现有解决方案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软件版本中，能够支持关键芯片、模块的运行日志记录；一些严重的错误，能够以告警的方式通知到网管系统。但是，当前方式还是属于事后的报告，不能主动预测问题；并且，事后也不能全面准确的报告问题原因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问题&amp;改进方案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针对当前的复杂硬件硬件，需要设计出一套分布式诊断系统；主控单板收集从各个单板采集到的信息，综合、分析之后，给出系统运行评判。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芯片种类多、型号多；请你设计一套设备管理框架，可以用于管理所有的芯片，并且具备很好的可扩展性；说明你的设计思想和方法。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假定设备由一块主控单板、若干块业务处理板组成。主控单板作为整设备的控制中心，负责收集硬件状态信息、分析之后给出报告；请你设计一套分布式诊断框架，以达到设备运维自动化的目的。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诊断功能十分重要，但其优先级低于业务进程，不能占用过多的资源。比如，需要尽可能少的占用CPU、内存、网络等资源。请你考虑如何在诊断系统方案中如何达到这些目标？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设备可靠性要求很高，运行时间很长，我们不能频繁的对版本升级（往往几年才能升级一次版本）。而我们的诊断功能却是不断的在完善、提升；请你设计一种方案，可以在不影响当前系统正常运行的情况下，非常方便的做到动态扩展、升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4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A4637"/>
    <w:multiLevelType w:val="singleLevel"/>
    <w:tmpl w:val="92FA463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65740C4"/>
    <w:multiLevelType w:val="singleLevel"/>
    <w:tmpl w:val="E65740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256FD4"/>
    <w:rsid w:val="02FE3D52"/>
    <w:rsid w:val="05FB0A8D"/>
    <w:rsid w:val="0D8076A4"/>
    <w:rsid w:val="117B220B"/>
    <w:rsid w:val="188E4411"/>
    <w:rsid w:val="1D732178"/>
    <w:rsid w:val="1EC825A3"/>
    <w:rsid w:val="1ED81103"/>
    <w:rsid w:val="1FBE72B8"/>
    <w:rsid w:val="20097D1F"/>
    <w:rsid w:val="218610F4"/>
    <w:rsid w:val="227F1DC4"/>
    <w:rsid w:val="26117C4B"/>
    <w:rsid w:val="2BEA7532"/>
    <w:rsid w:val="2C873E1C"/>
    <w:rsid w:val="2EE526A6"/>
    <w:rsid w:val="31BC1505"/>
    <w:rsid w:val="31E13E32"/>
    <w:rsid w:val="336B7F81"/>
    <w:rsid w:val="33F7436E"/>
    <w:rsid w:val="34573EB6"/>
    <w:rsid w:val="34FB3412"/>
    <w:rsid w:val="360D6568"/>
    <w:rsid w:val="38DF6389"/>
    <w:rsid w:val="3A3D2F02"/>
    <w:rsid w:val="3FA5666D"/>
    <w:rsid w:val="403238FE"/>
    <w:rsid w:val="42935B9E"/>
    <w:rsid w:val="434656C4"/>
    <w:rsid w:val="44C70D28"/>
    <w:rsid w:val="468735ED"/>
    <w:rsid w:val="475A31C0"/>
    <w:rsid w:val="48712FE5"/>
    <w:rsid w:val="497778C0"/>
    <w:rsid w:val="4D594F23"/>
    <w:rsid w:val="4E267956"/>
    <w:rsid w:val="53221561"/>
    <w:rsid w:val="5363569C"/>
    <w:rsid w:val="58CE4DE8"/>
    <w:rsid w:val="58FF1AB1"/>
    <w:rsid w:val="5A805AEB"/>
    <w:rsid w:val="5C683A62"/>
    <w:rsid w:val="5CB73E34"/>
    <w:rsid w:val="5EBE64CC"/>
    <w:rsid w:val="5EFD4F7F"/>
    <w:rsid w:val="64963B6F"/>
    <w:rsid w:val="66CF4BAD"/>
    <w:rsid w:val="69797C2C"/>
    <w:rsid w:val="69E4714E"/>
    <w:rsid w:val="6A3041D0"/>
    <w:rsid w:val="6AA57195"/>
    <w:rsid w:val="6C631FFF"/>
    <w:rsid w:val="6FBD25EE"/>
    <w:rsid w:val="70B96C66"/>
    <w:rsid w:val="71E63D29"/>
    <w:rsid w:val="72A9007F"/>
    <w:rsid w:val="7B480049"/>
    <w:rsid w:val="7FE7476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beforeLines="0" w:beforeAutospacing="0" w:after="120" w:afterLines="0" w:afterAutospacing="0" w:line="576" w:lineRule="auto"/>
      <w:outlineLvl w:val="0"/>
    </w:pPr>
    <w:rPr>
      <w:b/>
      <w:kern w:val="44"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字符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2019-07-23T06:53:38Z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
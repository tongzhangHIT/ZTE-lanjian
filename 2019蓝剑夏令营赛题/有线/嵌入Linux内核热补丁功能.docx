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嵌入式Linux内核热补丁功能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商对电信设备有着极高的连续稳定运行需求；而我们的软件系统构建自上亿行代码，庞大、复杂。不断会有有BUG被发现、修复之后需要发布补丁应用于现网运行的设备中，以解决潜在的隐患。要求打补丁不能影响现网运行的设备（避免需要重启等导致长时间业务中断）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现有解决方案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态应用程序已经有了较好的热补丁机制来完成BUG修复，设备/单板无需重启。我们可以通过向目标进程插入补丁动态库，修改目标进程中函数入口指令、使之运行时可以跳转到新的补丁函数，从而实现热补丁功能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问题&amp;改进方案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当前的热补丁方案，并不适用于Linux内核及内核驱动；当前如果发现内核及内核驱动的BUG，只能通过修改代码，以冷补丁方式应用于现网设备（需要重启生效）。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如果由你来设计用户态进程热补丁功能，你将如何设计？列举出在做热补丁时的关键流程并加以说明。这个过程中存在什么风险、是否有规避方案？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Linux内核模块（.ko）在被加载时，如何关联到内核接口？请结合内核/模块符号表管理机制加以说明。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请你来设计Linux内核热补丁方案（包括补丁制作、安装激活、卸载回退三个流程）。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在你的热补丁方案中，针对那些场景有效，哪些场景无效？在哪些场景下会产生风险？请加以说明；如有应对方案，也请加以说明。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9541" w:yAlign="top"/>
      <w:rPr>
        <w:rStyle w:val="7"/>
      </w:rPr>
    </w:pPr>
    <w:r>
      <w:rPr>
        <w:rStyle w:val="7"/>
        <w:rFonts w:hint="eastAsia"/>
      </w:rPr>
      <w:t>第</w:t>
    </w: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  <w:p>
    <w:pPr>
      <w:pStyle w:val="4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5740C4"/>
    <w:multiLevelType w:val="singleLevel"/>
    <w:tmpl w:val="E65740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7A852BA"/>
    <w:multiLevelType w:val="singleLevel"/>
    <w:tmpl w:val="77A852B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2256FD4"/>
    <w:rsid w:val="06E02FC8"/>
    <w:rsid w:val="0735052B"/>
    <w:rsid w:val="09D10E44"/>
    <w:rsid w:val="0D8076A4"/>
    <w:rsid w:val="17694417"/>
    <w:rsid w:val="1EC825A3"/>
    <w:rsid w:val="1ED81103"/>
    <w:rsid w:val="1FBE72B8"/>
    <w:rsid w:val="20097D1F"/>
    <w:rsid w:val="218610F4"/>
    <w:rsid w:val="227F1DC4"/>
    <w:rsid w:val="26117C4B"/>
    <w:rsid w:val="2994510F"/>
    <w:rsid w:val="2BEA7532"/>
    <w:rsid w:val="2EE526A6"/>
    <w:rsid w:val="31BC1505"/>
    <w:rsid w:val="33F7436E"/>
    <w:rsid w:val="34197AB7"/>
    <w:rsid w:val="34573EB6"/>
    <w:rsid w:val="360D6568"/>
    <w:rsid w:val="3A3D2F02"/>
    <w:rsid w:val="44C70D28"/>
    <w:rsid w:val="468735ED"/>
    <w:rsid w:val="4737477B"/>
    <w:rsid w:val="475A31C0"/>
    <w:rsid w:val="49FA66E5"/>
    <w:rsid w:val="4A0E220E"/>
    <w:rsid w:val="5363569C"/>
    <w:rsid w:val="58B837CE"/>
    <w:rsid w:val="5A7B31C8"/>
    <w:rsid w:val="5A805AEB"/>
    <w:rsid w:val="5D274D6E"/>
    <w:rsid w:val="5EFD4F7F"/>
    <w:rsid w:val="64963B6F"/>
    <w:rsid w:val="66CF4BAD"/>
    <w:rsid w:val="69797C2C"/>
    <w:rsid w:val="69E4714E"/>
    <w:rsid w:val="6C631FFF"/>
    <w:rsid w:val="70B96C66"/>
    <w:rsid w:val="71C61936"/>
    <w:rsid w:val="729F2220"/>
    <w:rsid w:val="751A188E"/>
    <w:rsid w:val="7CE7659A"/>
    <w:rsid w:val="7FE7476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20" w:beforeLines="0" w:beforeAutospacing="0" w:after="120" w:afterLines="0" w:afterAutospacing="0" w:line="576" w:lineRule="auto"/>
      <w:outlineLvl w:val="0"/>
    </w:pPr>
    <w:rPr>
      <w:b/>
      <w:kern w:val="44"/>
      <w:sz w:val="2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qFormat/>
    <w:uiPriority w:val="0"/>
  </w:style>
  <w:style w:type="character" w:customStyle="1" w:styleId="9">
    <w:name w:val="批注框文本 字符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Administrator</cp:lastModifiedBy>
  <cp:lastPrinted>2113-01-01T00:00:00Z</cp:lastPrinted>
  <dcterms:modified xsi:type="dcterms:W3CDTF">2019-07-23T06:52:14Z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
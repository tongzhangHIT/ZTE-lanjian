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系统任务调度策略优化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电信运营级别路由器、交换机设备中，主控单板（使用多核处理器，运行Linux操作系统）承担了重要的设备管理、协议支持等工作（如大量的进程/线程，用于RIP/OSPF/BGP/ISIS等路由协议的处理）；一般情况下都有上百个进程、几千个线程在运行，但并非所有线程都忙；视开通的业务不同，某一时间阶段内只有部分业务线程忙。设备管理类进程（比如设备电源监控、环境温度监控、风扇调速）优先级不高，但必须在一个相对较长的周期内（一般在分钟级别）得到调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系统存在如下要求：（1）业务类线程优先级高，一旦请求到来必须立即响应，如网络拓扑发生变化后路由表更新等；（2）设备管理/状态监控线程不需要立即响应，但是必须在一段时间内运行；（3）一些辅助线程，如日志回写等，工作在空闲时刻即可。（4）在系统当中，工作线程并非都是独立的，A线程输出为B线程输入，B线程的输出会作为C线程的输入，A/B/C线程优先级并不相同；诸如此类的多线程协同设计非常常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系统对稳定性要求很高，高并发处理时系统不能发生死锁等情况，低优先级进程不能“饿死”；整体性能要求高，必须做到有事务才占用处理器资源，无事务不占用资源。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现有解决方案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利用当前Linux已有的调度策略，业务线程采用实时优先级策略，其他线程采用普通优先级策略，我们可以基本达成设计目标。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问题&amp;改进方案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然而仍然存在一些缺陷。如，持续的公共网络局部拓扑变化会导致路由持续有大量的更新，致使业务进程/线程繁忙，这些进程导致CPU高占用影响设备运行、甚至发生失去响应、死锁等情况。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简述当前Linux操作系统支持哪几类调度算法？这些调度算法各有什么优缺点？除了这些算法，你是否还了解有影响力但未被Linux主线纳入的调度算法？尽可能多的呈现有关调度算法的实现细节/特点。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基于当前的Linux操作系统（4.x及之上版本）提供的调度算法，请你设计整个系统中各应用线程的调度策略，能够更好的提升系统性能、稳定性。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如果需要你根据当前系统应用情况，定制专用调度算法，你会做哪些方面的改进，以更好的提升性能和稳定性。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rPr>
          <w:rFonts w:hint="eastAsia"/>
        </w:rPr>
        <w:t>要求：请您以Word输出整体运作方案，并将其中要点以PPT形式进行输出，在极致挑战环节进行宣讲。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4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740C4"/>
    <w:multiLevelType w:val="singleLevel"/>
    <w:tmpl w:val="E65740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5ADD70F"/>
    <w:multiLevelType w:val="singleLevel"/>
    <w:tmpl w:val="65ADD7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E006F69"/>
    <w:rsid w:val="1D594A44"/>
    <w:rsid w:val="1E8D65C2"/>
    <w:rsid w:val="1E9802BF"/>
    <w:rsid w:val="1ED81103"/>
    <w:rsid w:val="20097D1F"/>
    <w:rsid w:val="218610F4"/>
    <w:rsid w:val="227F1DC4"/>
    <w:rsid w:val="2BEA7532"/>
    <w:rsid w:val="2EE526A6"/>
    <w:rsid w:val="31BC1505"/>
    <w:rsid w:val="34CD3E38"/>
    <w:rsid w:val="410C0BD1"/>
    <w:rsid w:val="44C70D28"/>
    <w:rsid w:val="459B478F"/>
    <w:rsid w:val="468735ED"/>
    <w:rsid w:val="4C833BFC"/>
    <w:rsid w:val="5363569C"/>
    <w:rsid w:val="578627D6"/>
    <w:rsid w:val="5EFD4F7F"/>
    <w:rsid w:val="60490DC3"/>
    <w:rsid w:val="66CF4BAD"/>
    <w:rsid w:val="69797C2C"/>
    <w:rsid w:val="6C631FFF"/>
    <w:rsid w:val="6F7B420A"/>
    <w:rsid w:val="70095C80"/>
    <w:rsid w:val="70B96C66"/>
    <w:rsid w:val="73C23C26"/>
    <w:rsid w:val="751D5EE4"/>
    <w:rsid w:val="7DA62B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beforeLines="0" w:beforeAutospacing="0" w:after="120" w:afterLines="0" w:afterAutospacing="0" w:line="576" w:lineRule="auto"/>
      <w:outlineLvl w:val="0"/>
    </w:pPr>
    <w:rPr>
      <w:b/>
      <w:kern w:val="44"/>
      <w:sz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字符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2019-07-23T06:51:36Z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